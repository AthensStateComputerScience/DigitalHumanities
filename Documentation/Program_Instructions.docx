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250" w:rsidRPr="003759EE" w:rsidRDefault="003759EE" w:rsidP="00D545E7">
      <w:pPr>
        <w:pStyle w:val="Outlinetitle"/>
      </w:pPr>
      <w:r w:rsidRPr="003759EE">
        <w:t>Digital Humanities Capstone Project</w:t>
      </w:r>
    </w:p>
    <w:p w:rsidR="00D545E7" w:rsidRPr="003759EE" w:rsidRDefault="003759EE" w:rsidP="003759EE">
      <w:pPr>
        <w:spacing w:after="240"/>
        <w:jc w:val="center"/>
        <w:rPr>
          <w:i/>
        </w:rPr>
      </w:pPr>
      <w:r w:rsidRPr="003759EE">
        <w:rPr>
          <w:i/>
        </w:rPr>
        <w:t>Greg Dawkins, Marlene Williams &amp; Kevin Woods</w:t>
      </w:r>
    </w:p>
    <w:p w:rsidR="00D545E7" w:rsidRPr="003759EE" w:rsidRDefault="003759EE" w:rsidP="00D545E7">
      <w:pPr>
        <w:jc w:val="center"/>
        <w:rPr>
          <w:b/>
        </w:rPr>
      </w:pPr>
      <w:r w:rsidRPr="003759EE">
        <w:rPr>
          <w:b/>
        </w:rPr>
        <w:t>Fall 2015</w:t>
      </w:r>
    </w:p>
    <w:p w:rsidR="00F10250" w:rsidRPr="003759EE" w:rsidRDefault="003759EE" w:rsidP="00992FD2">
      <w:pPr>
        <w:pStyle w:val="Heading1"/>
        <w:rPr>
          <w:rFonts w:ascii="Times New Roman" w:hAnsi="Times New Roman" w:cs="Times New Roman"/>
        </w:rPr>
      </w:pPr>
      <w:r w:rsidRPr="003759EE">
        <w:rPr>
          <w:rFonts w:ascii="Times New Roman" w:hAnsi="Times New Roman" w:cs="Times New Roman"/>
        </w:rPr>
        <w:t>Using the application</w:t>
      </w:r>
    </w:p>
    <w:p w:rsidR="00F10250" w:rsidRPr="003759EE" w:rsidRDefault="003759EE" w:rsidP="00992FD2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Selectin</w:t>
      </w:r>
      <w:bookmarkStart w:id="0" w:name="_GoBack"/>
      <w:r>
        <w:rPr>
          <w:rFonts w:ascii="Times New Roman" w:hAnsi="Times New Roman" w:cs="Times New Roman"/>
        </w:rPr>
        <w:t>g</w:t>
      </w:r>
      <w:bookmarkEnd w:id="0"/>
      <w:r>
        <w:rPr>
          <w:rFonts w:ascii="Times New Roman" w:hAnsi="Times New Roman" w:cs="Times New Roman"/>
        </w:rPr>
        <w:t xml:space="preserve"> input directory</w:t>
      </w:r>
    </w:p>
    <w:p w:rsidR="00F10250" w:rsidRPr="003759EE" w:rsidRDefault="00F10250" w:rsidP="00992FD2">
      <w:pPr>
        <w:pStyle w:val="Heading3"/>
        <w:rPr>
          <w:rFonts w:ascii="Times New Roman" w:hAnsi="Times New Roman" w:cs="Times New Roman"/>
        </w:rPr>
      </w:pPr>
      <w:r w:rsidRPr="003759EE">
        <w:rPr>
          <w:rFonts w:ascii="Times New Roman" w:hAnsi="Times New Roman" w:cs="Times New Roman"/>
        </w:rPr>
        <w:t>A document can have up to nine levels.</w:t>
      </w:r>
    </w:p>
    <w:p w:rsidR="00F10250" w:rsidRPr="003759EE" w:rsidRDefault="00F10250" w:rsidP="00992FD2">
      <w:pPr>
        <w:pStyle w:val="Heading3"/>
        <w:rPr>
          <w:rFonts w:ascii="Times New Roman" w:hAnsi="Times New Roman" w:cs="Times New Roman"/>
        </w:rPr>
      </w:pPr>
      <w:r w:rsidRPr="003759EE">
        <w:rPr>
          <w:rFonts w:ascii="Times New Roman" w:hAnsi="Times New Roman" w:cs="Times New Roman"/>
        </w:rPr>
        <w:t>Microsoft Word does not apply built-in heading styles to the items in the list.</w:t>
      </w:r>
    </w:p>
    <w:p w:rsidR="00F10250" w:rsidRPr="003759EE" w:rsidRDefault="00F10250" w:rsidP="00992FD2">
      <w:pPr>
        <w:pStyle w:val="Heading2"/>
        <w:rPr>
          <w:rFonts w:ascii="Times New Roman" w:hAnsi="Times New Roman" w:cs="Times New Roman"/>
        </w:rPr>
      </w:pPr>
      <w:r w:rsidRPr="003759EE">
        <w:rPr>
          <w:rFonts w:ascii="Times New Roman" w:hAnsi="Times New Roman" w:cs="Times New Roman"/>
        </w:rPr>
        <w:t>Procedure</w:t>
      </w:r>
    </w:p>
    <w:p w:rsidR="00F10250" w:rsidRPr="003759EE" w:rsidRDefault="00F10250" w:rsidP="00992FD2">
      <w:pPr>
        <w:pStyle w:val="Heading3"/>
        <w:rPr>
          <w:rFonts w:ascii="Times New Roman" w:hAnsi="Times New Roman" w:cs="Times New Roman"/>
        </w:rPr>
      </w:pPr>
      <w:r w:rsidRPr="003759EE">
        <w:rPr>
          <w:rFonts w:ascii="Times New Roman" w:hAnsi="Times New Roman" w:cs="Times New Roman"/>
        </w:rPr>
        <w:t>On the Format menu</w:t>
      </w:r>
    </w:p>
    <w:p w:rsidR="00F10250" w:rsidRPr="003759EE" w:rsidRDefault="00F10250" w:rsidP="00992FD2">
      <w:pPr>
        <w:pStyle w:val="Heading4"/>
      </w:pPr>
      <w:proofErr w:type="gramStart"/>
      <w:r w:rsidRPr="003759EE">
        <w:t>click</w:t>
      </w:r>
      <w:proofErr w:type="gramEnd"/>
      <w:r w:rsidRPr="003759EE">
        <w:t xml:space="preserve"> Bullets and Numbering</w:t>
      </w:r>
    </w:p>
    <w:p w:rsidR="00F10250" w:rsidRPr="003759EE" w:rsidRDefault="00F10250" w:rsidP="00992FD2">
      <w:pPr>
        <w:pStyle w:val="Heading4"/>
      </w:pPr>
      <w:proofErr w:type="gramStart"/>
      <w:r w:rsidRPr="003759EE">
        <w:t>click</w:t>
      </w:r>
      <w:proofErr w:type="gramEnd"/>
      <w:r w:rsidRPr="003759EE">
        <w:t xml:space="preserve"> the Outline Numbered tab. </w:t>
      </w:r>
    </w:p>
    <w:p w:rsidR="00F10250" w:rsidRPr="003759EE" w:rsidRDefault="00F10250" w:rsidP="00992FD2">
      <w:pPr>
        <w:pStyle w:val="Heading3"/>
        <w:rPr>
          <w:rFonts w:ascii="Times New Roman" w:hAnsi="Times New Roman" w:cs="Times New Roman"/>
        </w:rPr>
      </w:pPr>
      <w:r w:rsidRPr="003759EE">
        <w:rPr>
          <w:rFonts w:ascii="Times New Roman" w:hAnsi="Times New Roman" w:cs="Times New Roman"/>
        </w:rPr>
        <w:t xml:space="preserve">Click a list format that does not contain the text "Heading", </w:t>
      </w:r>
    </w:p>
    <w:p w:rsidR="00F10250" w:rsidRPr="003759EE" w:rsidRDefault="00F10250" w:rsidP="00992FD2">
      <w:pPr>
        <w:pStyle w:val="Heading3"/>
        <w:rPr>
          <w:rFonts w:ascii="Times New Roman" w:hAnsi="Times New Roman" w:cs="Times New Roman"/>
        </w:rPr>
      </w:pPr>
      <w:r w:rsidRPr="003759EE">
        <w:rPr>
          <w:rFonts w:ascii="Times New Roman" w:hAnsi="Times New Roman" w:cs="Times New Roman"/>
        </w:rPr>
        <w:t xml:space="preserve">Click OK. </w:t>
      </w:r>
    </w:p>
    <w:p w:rsidR="00F10250" w:rsidRPr="003759EE" w:rsidRDefault="00F10250" w:rsidP="00992FD2">
      <w:pPr>
        <w:pStyle w:val="Heading6"/>
      </w:pPr>
      <w:r w:rsidRPr="003759EE">
        <w:t xml:space="preserve">The first number of the list is displayed in the document. </w:t>
      </w:r>
    </w:p>
    <w:p w:rsidR="00F10250" w:rsidRPr="003759EE" w:rsidRDefault="00F10250" w:rsidP="00992FD2">
      <w:pPr>
        <w:pStyle w:val="Heading3"/>
        <w:rPr>
          <w:rFonts w:ascii="Times New Roman" w:hAnsi="Times New Roman" w:cs="Times New Roman"/>
        </w:rPr>
      </w:pPr>
      <w:r w:rsidRPr="003759EE">
        <w:rPr>
          <w:rFonts w:ascii="Times New Roman" w:hAnsi="Times New Roman" w:cs="Times New Roman"/>
        </w:rPr>
        <w:t xml:space="preserve">Type the list text, pressing ENTER after each item. </w:t>
      </w:r>
    </w:p>
    <w:p w:rsidR="00F10250" w:rsidRPr="003759EE" w:rsidRDefault="00F10250" w:rsidP="00992FD2">
      <w:pPr>
        <w:pStyle w:val="Heading6"/>
      </w:pPr>
      <w:r w:rsidRPr="003759EE">
        <w:t xml:space="preserve">Subsequent numbers are automatically inserted at the beginning of each line at the same numbering level. </w:t>
      </w:r>
    </w:p>
    <w:p w:rsidR="00F10250" w:rsidRPr="003759EE" w:rsidRDefault="00F10250" w:rsidP="00992FD2">
      <w:pPr>
        <w:pStyle w:val="Heading1"/>
        <w:rPr>
          <w:rFonts w:ascii="Times New Roman" w:hAnsi="Times New Roman" w:cs="Times New Roman"/>
        </w:rPr>
      </w:pPr>
      <w:r w:rsidRPr="003759EE">
        <w:rPr>
          <w:rFonts w:ascii="Times New Roman" w:hAnsi="Times New Roman" w:cs="Times New Roman"/>
        </w:rPr>
        <w:lastRenderedPageBreak/>
        <w:t>Working with outline numbered text</w:t>
      </w:r>
    </w:p>
    <w:p w:rsidR="00F10250" w:rsidRPr="003759EE" w:rsidRDefault="00F10250" w:rsidP="00992FD2">
      <w:pPr>
        <w:pStyle w:val="Heading2"/>
        <w:rPr>
          <w:rFonts w:ascii="Times New Roman" w:hAnsi="Times New Roman" w:cs="Times New Roman"/>
        </w:rPr>
      </w:pPr>
      <w:r w:rsidRPr="003759EE">
        <w:rPr>
          <w:rFonts w:ascii="Times New Roman" w:hAnsi="Times New Roman" w:cs="Times New Roman"/>
        </w:rPr>
        <w:t>Move an outline numbered item to the appropriate numbering level</w:t>
      </w:r>
    </w:p>
    <w:p w:rsidR="00F10250" w:rsidRPr="003759EE" w:rsidRDefault="00F10250" w:rsidP="00992FD2">
      <w:pPr>
        <w:pStyle w:val="Heading3"/>
        <w:rPr>
          <w:rFonts w:ascii="Times New Roman" w:hAnsi="Times New Roman" w:cs="Times New Roman"/>
        </w:rPr>
      </w:pPr>
      <w:r w:rsidRPr="003759EE">
        <w:rPr>
          <w:rFonts w:ascii="Times New Roman" w:hAnsi="Times New Roman" w:cs="Times New Roman"/>
        </w:rPr>
        <w:t xml:space="preserve">On the Formatting toolbar: </w:t>
      </w:r>
    </w:p>
    <w:p w:rsidR="00F10250" w:rsidRPr="003759EE" w:rsidRDefault="00F10250" w:rsidP="00992FD2">
      <w:pPr>
        <w:pStyle w:val="Heading4"/>
      </w:pPr>
      <w:r w:rsidRPr="003759EE">
        <w:t>To demote the item to a lower numbering level</w:t>
      </w:r>
    </w:p>
    <w:p w:rsidR="00F10250" w:rsidRPr="003759EE" w:rsidRDefault="00F10250" w:rsidP="00992FD2">
      <w:pPr>
        <w:pStyle w:val="Heading5"/>
      </w:pPr>
      <w:proofErr w:type="gramStart"/>
      <w:r w:rsidRPr="003759EE">
        <w:t>click</w:t>
      </w:r>
      <w:proofErr w:type="gramEnd"/>
      <w:r w:rsidRPr="003759EE">
        <w:t xml:space="preserve"> a list number</w:t>
      </w:r>
    </w:p>
    <w:p w:rsidR="00F10250" w:rsidRPr="003759EE" w:rsidRDefault="00F10250" w:rsidP="00992FD2">
      <w:pPr>
        <w:pStyle w:val="Heading5"/>
      </w:pPr>
      <w:proofErr w:type="gramStart"/>
      <w:r w:rsidRPr="003759EE">
        <w:t>click</w:t>
      </w:r>
      <w:proofErr w:type="gramEnd"/>
      <w:r w:rsidRPr="003759EE">
        <w:t xml:space="preserve"> Increase Indent. </w:t>
      </w:r>
    </w:p>
    <w:p w:rsidR="00F10250" w:rsidRPr="003759EE" w:rsidRDefault="00F10250" w:rsidP="00992FD2">
      <w:pPr>
        <w:pStyle w:val="Heading4"/>
      </w:pPr>
      <w:r w:rsidRPr="003759EE">
        <w:t>To promote the item to a higher numbering level</w:t>
      </w:r>
    </w:p>
    <w:p w:rsidR="00F10250" w:rsidRPr="003759EE" w:rsidRDefault="00F10250" w:rsidP="00992FD2">
      <w:pPr>
        <w:pStyle w:val="Heading5"/>
      </w:pPr>
      <w:proofErr w:type="gramStart"/>
      <w:r w:rsidRPr="003759EE">
        <w:t>click</w:t>
      </w:r>
      <w:proofErr w:type="gramEnd"/>
      <w:r w:rsidRPr="003759EE">
        <w:t xml:space="preserve"> a list number</w:t>
      </w:r>
    </w:p>
    <w:p w:rsidR="00F10250" w:rsidRPr="003759EE" w:rsidRDefault="00F10250" w:rsidP="00992FD2">
      <w:pPr>
        <w:pStyle w:val="Heading5"/>
      </w:pPr>
      <w:proofErr w:type="gramStart"/>
      <w:r w:rsidRPr="003759EE">
        <w:t>click</w:t>
      </w:r>
      <w:proofErr w:type="gramEnd"/>
      <w:r w:rsidRPr="003759EE">
        <w:t xml:space="preserve"> Decrease Indent. </w:t>
      </w:r>
    </w:p>
    <w:p w:rsidR="00F10250" w:rsidRPr="003759EE" w:rsidRDefault="00F10250" w:rsidP="00992FD2">
      <w:pPr>
        <w:pStyle w:val="Heading1"/>
        <w:rPr>
          <w:rFonts w:ascii="Times New Roman" w:hAnsi="Times New Roman" w:cs="Times New Roman"/>
        </w:rPr>
      </w:pPr>
      <w:r w:rsidRPr="003759EE">
        <w:rPr>
          <w:rFonts w:ascii="Times New Roman" w:hAnsi="Times New Roman" w:cs="Times New Roman"/>
        </w:rPr>
        <w:t>Other ways of working with outlines</w:t>
      </w:r>
    </w:p>
    <w:p w:rsidR="00F10250" w:rsidRPr="003759EE" w:rsidRDefault="00F10250" w:rsidP="00992FD2">
      <w:pPr>
        <w:pStyle w:val="Heading2"/>
        <w:rPr>
          <w:rFonts w:ascii="Times New Roman" w:hAnsi="Times New Roman" w:cs="Times New Roman"/>
        </w:rPr>
      </w:pPr>
      <w:r w:rsidRPr="003759EE">
        <w:rPr>
          <w:rFonts w:ascii="Times New Roman" w:hAnsi="Times New Roman" w:cs="Times New Roman"/>
        </w:rPr>
        <w:t xml:space="preserve">Create a </w:t>
      </w:r>
      <w:r w:rsidR="00691CAA" w:rsidRPr="003759EE">
        <w:rPr>
          <w:rFonts w:ascii="Times New Roman" w:hAnsi="Times New Roman" w:cs="Times New Roman"/>
        </w:rPr>
        <w:t xml:space="preserve">Microsoft </w:t>
      </w:r>
      <w:r w:rsidRPr="003759EE">
        <w:rPr>
          <w:rFonts w:ascii="Times New Roman" w:hAnsi="Times New Roman" w:cs="Times New Roman"/>
        </w:rPr>
        <w:t>PowerPoint presentation from a Word outline</w:t>
      </w:r>
    </w:p>
    <w:p w:rsidR="00F10250" w:rsidRPr="003759EE" w:rsidRDefault="00F10250" w:rsidP="00992FD2">
      <w:pPr>
        <w:pStyle w:val="Heading3"/>
        <w:rPr>
          <w:rFonts w:ascii="Times New Roman" w:hAnsi="Times New Roman" w:cs="Times New Roman"/>
        </w:rPr>
      </w:pPr>
      <w:r w:rsidRPr="003759EE">
        <w:rPr>
          <w:rFonts w:ascii="Times New Roman" w:hAnsi="Times New Roman" w:cs="Times New Roman"/>
        </w:rPr>
        <w:t>About creating a PowerPoint presentation from a Word Outline</w:t>
      </w:r>
    </w:p>
    <w:p w:rsidR="00F10250" w:rsidRPr="003759EE" w:rsidRDefault="00F10250" w:rsidP="00992FD2">
      <w:pPr>
        <w:pStyle w:val="Heading4"/>
      </w:pPr>
      <w:r w:rsidRPr="003759EE">
        <w:t>PowerPoint uses the heading styles in your Word document</w:t>
      </w:r>
    </w:p>
    <w:p w:rsidR="00F10250" w:rsidRPr="003759EE" w:rsidRDefault="00F10250" w:rsidP="00992FD2">
      <w:pPr>
        <w:pStyle w:val="Heading5"/>
      </w:pPr>
      <w:r w:rsidRPr="003759EE">
        <w:t>Heading styles are applied when you use numbered outlines</w:t>
      </w:r>
    </w:p>
    <w:p w:rsidR="00F10250" w:rsidRPr="003759EE" w:rsidRDefault="00F10250" w:rsidP="00992FD2">
      <w:pPr>
        <w:pStyle w:val="Heading5"/>
      </w:pPr>
      <w:r w:rsidRPr="003759EE">
        <w:t xml:space="preserve">Heading styles are already turned on for you in this template. </w:t>
      </w:r>
    </w:p>
    <w:p w:rsidR="00F10250" w:rsidRPr="003759EE" w:rsidRDefault="00F10250" w:rsidP="00992FD2">
      <w:pPr>
        <w:pStyle w:val="Heading5"/>
      </w:pPr>
      <w:r w:rsidRPr="003759EE">
        <w:t xml:space="preserve">For example, each paragraph formatted with the Heading 1 style becomes the title of a new slide, each Heading 2 becomes the first level of text, and so on. </w:t>
      </w:r>
    </w:p>
    <w:p w:rsidR="00F10250" w:rsidRPr="003759EE" w:rsidRDefault="00F10250" w:rsidP="00992FD2">
      <w:pPr>
        <w:pStyle w:val="Heading3"/>
        <w:rPr>
          <w:rFonts w:ascii="Times New Roman" w:hAnsi="Times New Roman" w:cs="Times New Roman"/>
        </w:rPr>
      </w:pPr>
      <w:r w:rsidRPr="003759EE">
        <w:rPr>
          <w:rFonts w:ascii="Times New Roman" w:hAnsi="Times New Roman" w:cs="Times New Roman"/>
        </w:rPr>
        <w:lastRenderedPageBreak/>
        <w:t>Procedure</w:t>
      </w:r>
    </w:p>
    <w:p w:rsidR="00F10250" w:rsidRPr="003759EE" w:rsidRDefault="00F10250" w:rsidP="00992FD2">
      <w:pPr>
        <w:pStyle w:val="Heading4"/>
      </w:pPr>
      <w:r w:rsidRPr="003759EE">
        <w:t xml:space="preserve">Open the document you want to use to create a PowerPoint presentation. </w:t>
      </w:r>
    </w:p>
    <w:p w:rsidR="00F10250" w:rsidRPr="003759EE" w:rsidRDefault="00F10250" w:rsidP="00992FD2">
      <w:pPr>
        <w:pStyle w:val="Heading4"/>
      </w:pPr>
      <w:r w:rsidRPr="003759EE">
        <w:t xml:space="preserve">On the File menu, point to Send To, and then click Microsoft PowerPoint. </w:t>
      </w:r>
    </w:p>
    <w:p w:rsidR="00F10250" w:rsidRPr="003759EE" w:rsidRDefault="00F10250" w:rsidP="00992FD2">
      <w:pPr>
        <w:pStyle w:val="Heading2"/>
        <w:rPr>
          <w:rFonts w:ascii="Times New Roman" w:hAnsi="Times New Roman" w:cs="Times New Roman"/>
        </w:rPr>
      </w:pPr>
      <w:r w:rsidRPr="003759EE">
        <w:rPr>
          <w:rFonts w:ascii="Times New Roman" w:hAnsi="Times New Roman" w:cs="Times New Roman"/>
        </w:rPr>
        <w:t>Create an Outline from an existing document</w:t>
      </w:r>
    </w:p>
    <w:p w:rsidR="00F10250" w:rsidRPr="003759EE" w:rsidRDefault="00F10250" w:rsidP="00992FD2">
      <w:pPr>
        <w:pStyle w:val="Heading3"/>
        <w:rPr>
          <w:rFonts w:ascii="Times New Roman" w:hAnsi="Times New Roman" w:cs="Times New Roman"/>
        </w:rPr>
      </w:pPr>
      <w:r w:rsidRPr="003759EE">
        <w:rPr>
          <w:rFonts w:ascii="Times New Roman" w:hAnsi="Times New Roman" w:cs="Times New Roman"/>
        </w:rPr>
        <w:t>If you use heading styles to crea</w:t>
      </w:r>
      <w:r w:rsidR="00FC3D67" w:rsidRPr="003759EE">
        <w:rPr>
          <w:rFonts w:ascii="Times New Roman" w:hAnsi="Times New Roman" w:cs="Times New Roman"/>
        </w:rPr>
        <w:t xml:space="preserve">te longer documents, you can </w:t>
      </w:r>
      <w:r w:rsidRPr="003759EE">
        <w:rPr>
          <w:rFonts w:ascii="Times New Roman" w:hAnsi="Times New Roman" w:cs="Times New Roman"/>
        </w:rPr>
        <w:t>see a document's organization, move around, and rearrange chunks of text.</w:t>
      </w:r>
    </w:p>
    <w:p w:rsidR="00F10250" w:rsidRPr="003759EE" w:rsidRDefault="00F10250" w:rsidP="00992FD2">
      <w:pPr>
        <w:pStyle w:val="Heading3"/>
        <w:rPr>
          <w:rFonts w:ascii="Times New Roman" w:hAnsi="Times New Roman" w:cs="Times New Roman"/>
        </w:rPr>
      </w:pPr>
      <w:r w:rsidRPr="003759EE">
        <w:rPr>
          <w:rFonts w:ascii="Times New Roman" w:hAnsi="Times New Roman" w:cs="Times New Roman"/>
        </w:rPr>
        <w:t>To learn more about Outline view, see Microsoft Word</w:t>
      </w:r>
      <w:r w:rsidR="00691CAA" w:rsidRPr="003759EE">
        <w:rPr>
          <w:rFonts w:ascii="Times New Roman" w:hAnsi="Times New Roman" w:cs="Times New Roman"/>
        </w:rPr>
        <w:t xml:space="preserve"> Help</w:t>
      </w:r>
      <w:r w:rsidRPr="003759EE">
        <w:rPr>
          <w:rFonts w:ascii="Times New Roman" w:hAnsi="Times New Roman" w:cs="Times New Roman"/>
        </w:rPr>
        <w:t xml:space="preserve">. </w:t>
      </w:r>
    </w:p>
    <w:sectPr w:rsidR="00F10250" w:rsidRPr="003759E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70227"/>
    <w:multiLevelType w:val="multilevel"/>
    <w:tmpl w:val="FADEB2FE"/>
    <w:lvl w:ilvl="0">
      <w:start w:val="1"/>
      <w:numFmt w:val="upperRoman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">
    <w:nsid w:val="63503DA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72E2167C"/>
    <w:multiLevelType w:val="multilevel"/>
    <w:tmpl w:val="09AA11E6"/>
    <w:lvl w:ilvl="0">
      <w:start w:val="1"/>
      <w:numFmt w:val="upperRoman"/>
      <w:pStyle w:val="Heading1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9EE"/>
    <w:rsid w:val="002F6F5E"/>
    <w:rsid w:val="003759EE"/>
    <w:rsid w:val="00490A71"/>
    <w:rsid w:val="005A68FC"/>
    <w:rsid w:val="00602CE4"/>
    <w:rsid w:val="00623661"/>
    <w:rsid w:val="00691CAA"/>
    <w:rsid w:val="00992FD2"/>
    <w:rsid w:val="00AC4672"/>
    <w:rsid w:val="00B96BBC"/>
    <w:rsid w:val="00D545E7"/>
    <w:rsid w:val="00F10250"/>
    <w:rsid w:val="00F8270A"/>
    <w:rsid w:val="00FC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F10250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10250"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10250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F10250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F10250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0A71"/>
    <w:pPr>
      <w:numPr>
        <w:ilvl w:val="5"/>
        <w:numId w:val="3"/>
      </w:numPr>
      <w:outlineLvl w:val="5"/>
    </w:pPr>
  </w:style>
  <w:style w:type="paragraph" w:styleId="Heading7">
    <w:name w:val="heading 7"/>
    <w:basedOn w:val="Normal"/>
    <w:next w:val="Normal"/>
    <w:qFormat/>
    <w:rsid w:val="00F10250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F10250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F10250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Outlinetitle">
    <w:name w:val="Outline title"/>
    <w:basedOn w:val="Normal"/>
    <w:rsid w:val="00490A71"/>
    <w:pPr>
      <w:spacing w:after="360"/>
      <w:jc w:val="center"/>
    </w:pPr>
    <w:rPr>
      <w:b/>
      <w:sz w:val="72"/>
      <w:szCs w:val="52"/>
    </w:rPr>
  </w:style>
  <w:style w:type="paragraph" w:styleId="BalloonText">
    <w:name w:val="Balloon Text"/>
    <w:basedOn w:val="Normal"/>
    <w:semiHidden/>
    <w:rsid w:val="00FC3D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F10250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10250"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10250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F10250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F10250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0A71"/>
    <w:pPr>
      <w:numPr>
        <w:ilvl w:val="5"/>
        <w:numId w:val="3"/>
      </w:numPr>
      <w:outlineLvl w:val="5"/>
    </w:pPr>
  </w:style>
  <w:style w:type="paragraph" w:styleId="Heading7">
    <w:name w:val="heading 7"/>
    <w:basedOn w:val="Normal"/>
    <w:next w:val="Normal"/>
    <w:qFormat/>
    <w:rsid w:val="00F10250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F10250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F10250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Outlinetitle">
    <w:name w:val="Outline title"/>
    <w:basedOn w:val="Normal"/>
    <w:rsid w:val="00490A71"/>
    <w:pPr>
      <w:spacing w:after="360"/>
      <w:jc w:val="center"/>
    </w:pPr>
    <w:rPr>
      <w:b/>
      <w:sz w:val="72"/>
      <w:szCs w:val="52"/>
    </w:rPr>
  </w:style>
  <w:style w:type="paragraph" w:styleId="BalloonText">
    <w:name w:val="Balloon Text"/>
    <w:basedOn w:val="Normal"/>
    <w:semiHidden/>
    <w:rsid w:val="00FC3D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\AppData\Roaming\Microsoft\Templates\Five-level%20outline%20with%20instruction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Five-level outline with instructions.dot</Template>
  <TotalTime>19</TotalTime>
  <Pages>3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Outline</vt:lpstr>
    </vt:vector>
  </TitlesOfParts>
  <Company>Microsoft Corporation</Company>
  <LinksUpToDate>false</LinksUpToDate>
  <CharactersWithSpaces>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Woods</dc:creator>
  <cp:lastModifiedBy>Kevin Woods</cp:lastModifiedBy>
  <cp:revision>1</cp:revision>
  <cp:lastPrinted>2002-04-22T23:57:00Z</cp:lastPrinted>
  <dcterms:created xsi:type="dcterms:W3CDTF">2015-11-25T00:01:00Z</dcterms:created>
  <dcterms:modified xsi:type="dcterms:W3CDTF">2015-11-25T00:20:00Z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TC010197701033</vt:lpwstr>
  </property>
</Properties>
</file>