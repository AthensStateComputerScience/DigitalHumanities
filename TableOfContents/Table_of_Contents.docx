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50" w:rsidRPr="00103B61" w:rsidRDefault="003759EE" w:rsidP="00050E1D">
      <w:pPr>
        <w:pStyle w:val="Outlinetitle"/>
        <w:spacing w:after="0"/>
        <w:rPr>
          <w:rFonts w:ascii="Arial" w:hAnsi="Arial" w:cs="Arial"/>
          <w:sz w:val="48"/>
        </w:rPr>
      </w:pPr>
      <w:r w:rsidRPr="00103B61">
        <w:rPr>
          <w:rFonts w:ascii="Arial" w:hAnsi="Arial" w:cs="Arial"/>
          <w:sz w:val="48"/>
        </w:rPr>
        <w:t>Digital Humanities</w:t>
      </w:r>
      <w:r w:rsidR="00103B61">
        <w:rPr>
          <w:rFonts w:ascii="Arial" w:hAnsi="Arial" w:cs="Arial"/>
          <w:sz w:val="48"/>
        </w:rPr>
        <w:t xml:space="preserve">: </w:t>
      </w:r>
      <w:r w:rsidR="00050E1D" w:rsidRPr="00103B61">
        <w:rPr>
          <w:rFonts w:ascii="Arial" w:hAnsi="Arial" w:cs="Arial"/>
          <w:sz w:val="48"/>
        </w:rPr>
        <w:t>Table of Contents</w:t>
      </w:r>
    </w:p>
    <w:p w:rsidR="00D545E7" w:rsidRPr="00103B61" w:rsidRDefault="003759EE" w:rsidP="00050E1D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103B61">
        <w:rPr>
          <w:rFonts w:ascii="Arial" w:hAnsi="Arial" w:cs="Arial"/>
          <w:b/>
          <w:sz w:val="22"/>
          <w:szCs w:val="22"/>
        </w:rPr>
        <w:t>Greg Dawkins, Marlene Williams &amp; Kevin Woods</w:t>
      </w:r>
    </w:p>
    <w:p w:rsidR="002E79AC" w:rsidRPr="00103B61" w:rsidRDefault="003759EE" w:rsidP="002E79AC">
      <w:pPr>
        <w:jc w:val="center"/>
        <w:rPr>
          <w:rFonts w:ascii="Arial" w:hAnsi="Arial" w:cs="Arial"/>
          <w:b/>
          <w:sz w:val="22"/>
          <w:szCs w:val="22"/>
        </w:rPr>
      </w:pPr>
      <w:r w:rsidRPr="00103B61">
        <w:rPr>
          <w:rFonts w:ascii="Arial" w:hAnsi="Arial" w:cs="Arial"/>
          <w:b/>
          <w:sz w:val="22"/>
          <w:szCs w:val="22"/>
        </w:rPr>
        <w:t>Fall 2015</w:t>
      </w:r>
    </w:p>
    <w:p w:rsidR="002E79AC" w:rsidRPr="00103B61" w:rsidRDefault="00050E1D" w:rsidP="00DD50C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Assignment Instructions</w:t>
      </w:r>
    </w:p>
    <w:p w:rsidR="002E79AC" w:rsidRPr="00103B61" w:rsidRDefault="00050E1D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Capstone Research Instructions.docx</w:t>
      </w:r>
    </w:p>
    <w:p w:rsidR="002E79AC" w:rsidRPr="00103B61" w:rsidRDefault="002E79AC" w:rsidP="00DD50C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D</w:t>
      </w:r>
      <w:r w:rsidR="00050E1D" w:rsidRPr="00103B61">
        <w:rPr>
          <w:rFonts w:ascii="Arial" w:hAnsi="Arial" w:cs="Arial"/>
          <w:b/>
          <w:color w:val="FF0000"/>
        </w:rPr>
        <w:t>eliverables</w:t>
      </w:r>
    </w:p>
    <w:p w:rsidR="002E79AC" w:rsidRPr="00103B61" w:rsidRDefault="00050E1D" w:rsidP="00DD50CB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PowerPoint</w:t>
      </w:r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</w:t>
      </w:r>
      <w:r w:rsidR="00050E1D" w:rsidRPr="00103B61">
        <w:rPr>
          <w:rFonts w:ascii="Arial" w:hAnsi="Arial" w:cs="Arial"/>
          <w:color w:val="0070C0"/>
        </w:rPr>
        <w:t>igital Humanities.pptx</w:t>
      </w:r>
      <w:bookmarkStart w:id="0" w:name="_GoBack"/>
      <w:bookmarkEnd w:id="0"/>
    </w:p>
    <w:p w:rsidR="002E79AC" w:rsidRPr="00103B61" w:rsidRDefault="00050E1D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Unused Slides.pptx*</w:t>
      </w:r>
    </w:p>
    <w:p w:rsidR="002E79AC" w:rsidRPr="00103B61" w:rsidRDefault="002E79AC" w:rsidP="00DD50CB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Program Files</w:t>
      </w:r>
    </w:p>
    <w:p w:rsidR="002E79AC" w:rsidRPr="00103B61" w:rsidRDefault="00050E1D" w:rsidP="00103B61">
      <w:pPr>
        <w:pStyle w:val="ListParagraph"/>
        <w:numPr>
          <w:ilvl w:val="2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Code</w:t>
      </w:r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m</w:t>
      </w:r>
      <w:r w:rsidR="00051A0F" w:rsidRPr="00103B61">
        <w:rPr>
          <w:rFonts w:ascii="Arial" w:hAnsi="Arial" w:cs="Arial"/>
          <w:color w:val="0070C0"/>
        </w:rPr>
        <w:t>ain.cpp</w:t>
      </w:r>
    </w:p>
    <w:p w:rsidR="002E79AC" w:rsidRPr="00103B61" w:rsidRDefault="00050E1D" w:rsidP="00103B61">
      <w:pPr>
        <w:pStyle w:val="ListParagraph"/>
        <w:numPr>
          <w:ilvl w:val="2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Executable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SeniorProject_Levenshteins.exe</w:t>
      </w:r>
    </w:p>
    <w:p w:rsidR="002E79AC" w:rsidRPr="00103B61" w:rsidRDefault="00050E1D" w:rsidP="00103B61">
      <w:pPr>
        <w:pStyle w:val="ListParagraph"/>
        <w:numPr>
          <w:ilvl w:val="2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Input</w:t>
      </w:r>
    </w:p>
    <w:p w:rsidR="002E79AC" w:rsidRPr="00103B61" w:rsidRDefault="00051A0F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EmilyD_Poems</w:t>
      </w:r>
      <w:proofErr w:type="spellEnd"/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designated1.txt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designated2.txt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designated3.txt</w:t>
      </w:r>
    </w:p>
    <w:p w:rsidR="002E79AC" w:rsidRPr="00103B61" w:rsidRDefault="00051A0F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GregInput</w:t>
      </w:r>
      <w:proofErr w:type="spellEnd"/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Test1.txt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Test2.txt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Test3.txt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Test4.txt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Test5.txt</w:t>
      </w:r>
    </w:p>
    <w:p w:rsidR="002E79AC" w:rsidRPr="00103B61" w:rsidRDefault="00051A0F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KevinInput</w:t>
      </w:r>
      <w:proofErr w:type="spellEnd"/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DigHumInput1.txt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DigHumInput</w:t>
      </w:r>
      <w:r w:rsidRPr="00103B61">
        <w:rPr>
          <w:rFonts w:ascii="Arial" w:hAnsi="Arial" w:cs="Arial"/>
          <w:color w:val="0070C0"/>
        </w:rPr>
        <w:t>2</w:t>
      </w:r>
      <w:r w:rsidRPr="00103B61">
        <w:rPr>
          <w:rFonts w:ascii="Arial" w:hAnsi="Arial" w:cs="Arial"/>
          <w:color w:val="0070C0"/>
        </w:rPr>
        <w:t>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DigHumInput3</w:t>
      </w:r>
      <w:r w:rsidRPr="00103B61">
        <w:rPr>
          <w:rFonts w:ascii="Arial" w:hAnsi="Arial" w:cs="Arial"/>
          <w:color w:val="0070C0"/>
        </w:rPr>
        <w:t>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DigHumInput4</w:t>
      </w:r>
      <w:r w:rsidRPr="00103B61">
        <w:rPr>
          <w:rFonts w:ascii="Arial" w:hAnsi="Arial" w:cs="Arial"/>
          <w:color w:val="0070C0"/>
        </w:rPr>
        <w:t>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DigHumInput5</w:t>
      </w:r>
      <w:r w:rsidRPr="00103B61">
        <w:rPr>
          <w:rFonts w:ascii="Arial" w:hAnsi="Arial" w:cs="Arial"/>
          <w:color w:val="0070C0"/>
        </w:rPr>
        <w:t>.txt</w:t>
      </w:r>
    </w:p>
    <w:p w:rsidR="002E79AC" w:rsidRPr="00103B61" w:rsidRDefault="00051A0F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MarlenesInput</w:t>
      </w:r>
      <w:proofErr w:type="spellEnd"/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PeterPiperOrig.txt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SallyPiper.txt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SallySeaShells.txt</w:t>
      </w:r>
    </w:p>
    <w:p w:rsidR="002E79AC" w:rsidRPr="00103B61" w:rsidRDefault="00051A0F" w:rsidP="00103B61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SallySells.txt</w:t>
      </w:r>
    </w:p>
    <w:p w:rsidR="002E79AC" w:rsidRPr="00103B61" w:rsidRDefault="00051A0F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ZPiperOrigCopy.txt</w:t>
      </w:r>
    </w:p>
    <w:p w:rsidR="00F10250" w:rsidRPr="00103B61" w:rsidRDefault="00050E1D" w:rsidP="00DD50CB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Resear</w:t>
      </w:r>
      <w:r w:rsidR="00DD50CB" w:rsidRPr="00103B61">
        <w:rPr>
          <w:rFonts w:ascii="Arial" w:hAnsi="Arial" w:cs="Arial"/>
          <w:b/>
          <w:color w:val="FF0000"/>
        </w:rPr>
        <w:t>ch</w:t>
      </w:r>
      <w:r w:rsidRPr="00103B61">
        <w:rPr>
          <w:rFonts w:ascii="Arial" w:hAnsi="Arial" w:cs="Arial"/>
          <w:b/>
          <w:color w:val="FF0000"/>
        </w:rPr>
        <w:t>Paper</w:t>
      </w:r>
      <w:proofErr w:type="spellEnd"/>
    </w:p>
    <w:p w:rsidR="002E79AC" w:rsidRPr="00103B61" w:rsidRDefault="002E79AC" w:rsidP="00103B61">
      <w:pPr>
        <w:pStyle w:val="ListParagraph"/>
        <w:numPr>
          <w:ilvl w:val="2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IEEE_Paper_Template</w:t>
      </w:r>
      <w:proofErr w:type="spellEnd"/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abstract_description.pdf</w:t>
      </w:r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style_manual.pdf</w:t>
      </w:r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trans_jour.docx</w:t>
      </w:r>
    </w:p>
    <w:p w:rsidR="002E79AC" w:rsidRPr="00103B61" w:rsidRDefault="002E79AC" w:rsidP="00103B61">
      <w:pPr>
        <w:pStyle w:val="ListParagraph"/>
        <w:numPr>
          <w:ilvl w:val="2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lastRenderedPageBreak/>
        <w:t>Paper_Turned_In</w:t>
      </w:r>
      <w:proofErr w:type="spellEnd"/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StudyOfDistanceEditingAlgorithms.docx</w:t>
      </w:r>
    </w:p>
    <w:p w:rsidR="002E79AC" w:rsidRPr="00103B61" w:rsidRDefault="002E79AC" w:rsidP="00103B61">
      <w:pPr>
        <w:pStyle w:val="ListParagraph"/>
        <w:numPr>
          <w:ilvl w:val="2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Research</w:t>
      </w:r>
    </w:p>
    <w:p w:rsidR="002E79AC" w:rsidRPr="00103B61" w:rsidRDefault="002E79AC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Greg</w:t>
      </w:r>
    </w:p>
    <w:p w:rsidR="002E79AC" w:rsidRPr="00103B61" w:rsidRDefault="002E79AC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GregTest.txt</w:t>
      </w:r>
    </w:p>
    <w:p w:rsidR="002E79AC" w:rsidRPr="00103B61" w:rsidRDefault="002E79AC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Kevin</w:t>
      </w:r>
    </w:p>
    <w:p w:rsidR="002E79AC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212.pdf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CAINE42.pdf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FCS6226.pdf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Mayfield-IA804DM.pdf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PDP6149.pdf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Swj944.pdf</w:t>
      </w:r>
    </w:p>
    <w:p w:rsidR="002E79AC" w:rsidRPr="00103B61" w:rsidRDefault="002E79AC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Levenshteins</w:t>
      </w:r>
      <w:proofErr w:type="spellEnd"/>
    </w:p>
    <w:p w:rsidR="002E79AC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sample.txt</w:t>
      </w:r>
    </w:p>
    <w:p w:rsidR="002E79AC" w:rsidRPr="00103B61" w:rsidRDefault="002E79AC" w:rsidP="00103B61">
      <w:pPr>
        <w:pStyle w:val="ListParagraph"/>
        <w:numPr>
          <w:ilvl w:val="3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Marlene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Diff.pdf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marleneTest.txt</w:t>
      </w:r>
    </w:p>
    <w:p w:rsidR="00DD50CB" w:rsidRPr="00103B61" w:rsidRDefault="00DD50CB" w:rsidP="00103B61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proofErr w:type="spellStart"/>
      <w:r w:rsidRPr="00103B61">
        <w:rPr>
          <w:rFonts w:ascii="Arial" w:hAnsi="Arial" w:cs="Arial"/>
          <w:color w:val="0070C0"/>
        </w:rPr>
        <w:t>people.cs.pitt.edu_LDA</w:t>
      </w:r>
      <w:proofErr w:type="spellEnd"/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potentialAlgorithms.txt</w:t>
      </w:r>
    </w:p>
    <w:p w:rsidR="00DD50CB" w:rsidRPr="00103B61" w:rsidRDefault="00DD50CB" w:rsidP="00DD50C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Documentation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Program_Instructions.docx</w:t>
      </w:r>
    </w:p>
    <w:p w:rsidR="00DD50CB" w:rsidRPr="00103B61" w:rsidRDefault="00DD50CB" w:rsidP="00DD50C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TableOfContents</w:t>
      </w:r>
      <w:proofErr w:type="spellEnd"/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Table_of_Contents.docx</w:t>
      </w:r>
    </w:p>
    <w:p w:rsidR="00DD50CB" w:rsidRPr="00103B61" w:rsidRDefault="00DD50CB" w:rsidP="00DD50C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TestResultsNCharts</w:t>
      </w:r>
      <w:proofErr w:type="spellEnd"/>
    </w:p>
    <w:p w:rsidR="00DD50CB" w:rsidRPr="00103B61" w:rsidRDefault="00DD50CB" w:rsidP="00103B61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proofErr w:type="spellStart"/>
      <w:r w:rsidRPr="00103B61">
        <w:rPr>
          <w:rFonts w:ascii="Arial" w:hAnsi="Arial" w:cs="Arial"/>
          <w:b/>
          <w:color w:val="FF0000"/>
        </w:rPr>
        <w:t>FinalExcelwithCharts</w:t>
      </w:r>
      <w:proofErr w:type="spellEnd"/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Result.xlsx</w:t>
      </w:r>
    </w:p>
    <w:p w:rsidR="00DD50CB" w:rsidRPr="00103B61" w:rsidRDefault="00DD50CB" w:rsidP="00103B61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RESULTS_GREG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GREG_ControlledSelfTestInput.docx</w:t>
      </w:r>
    </w:p>
    <w:p w:rsidR="00DD50CB" w:rsidRPr="00103B61" w:rsidRDefault="00DD50CB" w:rsidP="00103B61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Results_Greg.xlsx</w:t>
      </w:r>
    </w:p>
    <w:p w:rsidR="00DD50CB" w:rsidRPr="00103B61" w:rsidRDefault="00DD50CB" w:rsidP="00103B61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RESULTS_KEVIN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Result.csv</w:t>
      </w:r>
    </w:p>
    <w:p w:rsidR="00DD50CB" w:rsidRPr="00103B61" w:rsidRDefault="00DD50CB" w:rsidP="00103B61">
      <w:pPr>
        <w:pStyle w:val="ListParagraph"/>
        <w:numPr>
          <w:ilvl w:val="1"/>
          <w:numId w:val="12"/>
        </w:numPr>
        <w:rPr>
          <w:rFonts w:ascii="Arial" w:hAnsi="Arial" w:cs="Arial"/>
          <w:b/>
          <w:color w:val="FF0000"/>
        </w:rPr>
      </w:pPr>
      <w:r w:rsidRPr="00103B61">
        <w:rPr>
          <w:rFonts w:ascii="Arial" w:hAnsi="Arial" w:cs="Arial"/>
          <w:b/>
          <w:color w:val="FF0000"/>
        </w:rPr>
        <w:t>RESULTS_MARLENE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ComputerInfo.jpg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Result.csv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Result_2Run_ED.xlsx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Result_2run_MData.xlsx</w:t>
      </w:r>
    </w:p>
    <w:p w:rsidR="00DD50CB" w:rsidRPr="00103B61" w:rsidRDefault="00DD50CB" w:rsidP="00DD50CB">
      <w:pPr>
        <w:pStyle w:val="ListParagraph"/>
        <w:numPr>
          <w:ilvl w:val="4"/>
          <w:numId w:val="12"/>
        </w:numPr>
        <w:rPr>
          <w:rFonts w:ascii="Arial" w:hAnsi="Arial" w:cs="Arial"/>
          <w:color w:val="0070C0"/>
        </w:rPr>
      </w:pPr>
      <w:r w:rsidRPr="00103B61">
        <w:rPr>
          <w:rFonts w:ascii="Arial" w:hAnsi="Arial" w:cs="Arial"/>
          <w:color w:val="0070C0"/>
        </w:rPr>
        <w:t>ResultsMarlenesData.csv</w:t>
      </w:r>
    </w:p>
    <w:p w:rsidR="00DD50CB" w:rsidRDefault="00DD50CB" w:rsidP="002E79AC">
      <w:pPr>
        <w:rPr>
          <w:rFonts w:ascii="Arial" w:hAnsi="Arial" w:cs="Arial"/>
        </w:rPr>
      </w:pPr>
    </w:p>
    <w:p w:rsidR="00DD50CB" w:rsidRPr="002E79AC" w:rsidRDefault="00DD50CB" w:rsidP="002E79AC">
      <w:pPr>
        <w:rPr>
          <w:rFonts w:ascii="Arial" w:hAnsi="Arial" w:cs="Arial"/>
        </w:rPr>
      </w:pPr>
    </w:p>
    <w:p w:rsidR="00DD50CB" w:rsidRPr="002E79AC" w:rsidRDefault="00DD50CB">
      <w:pPr>
        <w:rPr>
          <w:rFonts w:ascii="Arial" w:hAnsi="Arial" w:cs="Arial"/>
        </w:rPr>
      </w:pPr>
    </w:p>
    <w:sectPr w:rsidR="00DD50CB" w:rsidRPr="002E79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A14"/>
    <w:multiLevelType w:val="hybridMultilevel"/>
    <w:tmpl w:val="CFE8B7DC"/>
    <w:lvl w:ilvl="0" w:tplc="55B20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C2011"/>
    <w:multiLevelType w:val="hybridMultilevel"/>
    <w:tmpl w:val="E1CE1FF4"/>
    <w:lvl w:ilvl="0" w:tplc="12DAB4F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5DC5884"/>
    <w:multiLevelType w:val="hybridMultilevel"/>
    <w:tmpl w:val="BCBE6048"/>
    <w:lvl w:ilvl="0" w:tplc="48CC1A50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27970227"/>
    <w:multiLevelType w:val="multilevel"/>
    <w:tmpl w:val="FADEB2F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2D5A1C14"/>
    <w:multiLevelType w:val="hybridMultilevel"/>
    <w:tmpl w:val="092402AA"/>
    <w:lvl w:ilvl="0" w:tplc="C00C42D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338F2DDA"/>
    <w:multiLevelType w:val="hybridMultilevel"/>
    <w:tmpl w:val="67802898"/>
    <w:lvl w:ilvl="0" w:tplc="8D36E56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4E247D7C"/>
    <w:multiLevelType w:val="hybridMultilevel"/>
    <w:tmpl w:val="5DE48B56"/>
    <w:lvl w:ilvl="0" w:tplc="8A64ADA0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5E9A78DF"/>
    <w:multiLevelType w:val="hybridMultilevel"/>
    <w:tmpl w:val="92E27380"/>
    <w:lvl w:ilvl="0" w:tplc="3DC4D53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63503D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72E2167C"/>
    <w:multiLevelType w:val="multilevel"/>
    <w:tmpl w:val="09AA11E6"/>
    <w:lvl w:ilvl="0">
      <w:start w:val="1"/>
      <w:numFmt w:val="upperRoman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>
    <w:nsid w:val="773F78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A7524B0"/>
    <w:multiLevelType w:val="hybridMultilevel"/>
    <w:tmpl w:val="6E3A4588"/>
    <w:lvl w:ilvl="0" w:tplc="D3E2023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EE"/>
    <w:rsid w:val="00050E1D"/>
    <w:rsid w:val="00051A0F"/>
    <w:rsid w:val="00103B61"/>
    <w:rsid w:val="002E79AC"/>
    <w:rsid w:val="002F6F5E"/>
    <w:rsid w:val="003759EE"/>
    <w:rsid w:val="00490A71"/>
    <w:rsid w:val="005A68FC"/>
    <w:rsid w:val="00602CE4"/>
    <w:rsid w:val="00623661"/>
    <w:rsid w:val="00691CAA"/>
    <w:rsid w:val="00992FD2"/>
    <w:rsid w:val="00AC4672"/>
    <w:rsid w:val="00B96BBC"/>
    <w:rsid w:val="00D545E7"/>
    <w:rsid w:val="00DD50CB"/>
    <w:rsid w:val="00DF083C"/>
    <w:rsid w:val="00F040BA"/>
    <w:rsid w:val="00F10250"/>
    <w:rsid w:val="00F8270A"/>
    <w:rsid w:val="00FC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1025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025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025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02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1025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0A71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F10250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1025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1025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Outlinetitle">
    <w:name w:val="Outline title"/>
    <w:basedOn w:val="Normal"/>
    <w:rsid w:val="00490A71"/>
    <w:pPr>
      <w:spacing w:after="360"/>
      <w:jc w:val="center"/>
    </w:pPr>
    <w:rPr>
      <w:b/>
      <w:sz w:val="72"/>
      <w:szCs w:val="52"/>
    </w:rPr>
  </w:style>
  <w:style w:type="paragraph" w:styleId="BalloonText">
    <w:name w:val="Balloon Text"/>
    <w:basedOn w:val="Normal"/>
    <w:semiHidden/>
    <w:rsid w:val="00FC3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1025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025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025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02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1025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0A71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F10250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1025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1025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Outlinetitle">
    <w:name w:val="Outline title"/>
    <w:basedOn w:val="Normal"/>
    <w:rsid w:val="00490A71"/>
    <w:pPr>
      <w:spacing w:after="360"/>
      <w:jc w:val="center"/>
    </w:pPr>
    <w:rPr>
      <w:b/>
      <w:sz w:val="72"/>
      <w:szCs w:val="52"/>
    </w:rPr>
  </w:style>
  <w:style w:type="paragraph" w:styleId="BalloonText">
    <w:name w:val="Balloon Text"/>
    <w:basedOn w:val="Normal"/>
    <w:semiHidden/>
    <w:rsid w:val="00FC3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Five-level%20outline%20with%20instructio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Five-level outline with instructions.dot</Template>
  <TotalTime>137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Woods</dc:creator>
  <cp:lastModifiedBy>Kevin Woods</cp:lastModifiedBy>
  <cp:revision>3</cp:revision>
  <cp:lastPrinted>2002-04-22T23:57:00Z</cp:lastPrinted>
  <dcterms:created xsi:type="dcterms:W3CDTF">2015-11-25T00:21:00Z</dcterms:created>
  <dcterms:modified xsi:type="dcterms:W3CDTF">2015-11-25T02:37:00Z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TC010197701033</vt:lpwstr>
  </property>
</Properties>
</file>